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2E0E" w:rsidRPr="00382E0E" w:rsidRDefault="00382E0E" w:rsidP="00382E0E">
      <w:pPr>
        <w:jc w:val="center"/>
        <w:rPr>
          <w:b/>
          <w:sz w:val="28"/>
        </w:rPr>
      </w:pPr>
      <w:r w:rsidRPr="00382E0E">
        <w:rPr>
          <w:b/>
          <w:sz w:val="28"/>
        </w:rPr>
        <w:t>Demographics and Psychographics</w:t>
      </w:r>
    </w:p>
    <w:p w:rsidR="00F56FCE" w:rsidRDefault="00F56FCE"/>
    <w:p w:rsidR="00382E0E" w:rsidRDefault="00382E0E">
      <w:pPr>
        <w:rPr>
          <w:u w:val="single"/>
        </w:rPr>
      </w:pPr>
      <w:r w:rsidRPr="00F56FCE">
        <w:rPr>
          <w:u w:val="single"/>
        </w:rPr>
        <w:t>Demographics:</w:t>
      </w:r>
    </w:p>
    <w:p w:rsidR="00F56FCE" w:rsidRPr="00F56FCE" w:rsidRDefault="00F56FCE" w:rsidP="00F56FCE">
      <w:pPr>
        <w:pStyle w:val="ListParagraph"/>
        <w:numPr>
          <w:ilvl w:val="0"/>
          <w:numId w:val="2"/>
        </w:numPr>
        <w:rPr>
          <w:u w:val="single"/>
        </w:rPr>
      </w:pPr>
      <w:r>
        <w:t>Males and females</w:t>
      </w:r>
    </w:p>
    <w:p w:rsidR="00F56FCE" w:rsidRPr="00F56FCE" w:rsidRDefault="00780AE1" w:rsidP="00F56FCE">
      <w:pPr>
        <w:pStyle w:val="ListParagraph"/>
        <w:numPr>
          <w:ilvl w:val="0"/>
          <w:numId w:val="2"/>
        </w:numPr>
        <w:rPr>
          <w:u w:val="single"/>
        </w:rPr>
      </w:pPr>
      <w:r>
        <w:t>Age 17</w:t>
      </w:r>
      <w:r w:rsidR="00F56FCE">
        <w:t>-25</w:t>
      </w:r>
    </w:p>
    <w:p w:rsidR="00F56FCE" w:rsidRPr="00F56FCE" w:rsidRDefault="00F56FCE" w:rsidP="00F56FCE">
      <w:pPr>
        <w:pStyle w:val="ListParagraph"/>
        <w:numPr>
          <w:ilvl w:val="0"/>
          <w:numId w:val="2"/>
        </w:numPr>
        <w:rPr>
          <w:u w:val="single"/>
        </w:rPr>
      </w:pPr>
      <w:r>
        <w:rPr>
          <w:noProof/>
          <w:lang w:eastAsia="en-GB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349885</wp:posOffset>
            </wp:positionV>
            <wp:extent cx="5731510" cy="2870835"/>
            <wp:effectExtent l="0" t="0" r="2540" b="5715"/>
            <wp:wrapSquare wrapText="bothSides"/>
            <wp:docPr id="2" name="Picture 2" descr="http://quanticfoundry.com/wp-content/uploads/2017/04/bg-primary-men-1024x5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quanticfoundry.com/wp-content/uploads/2017/04/bg-primary-men-1024x513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70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Casual</w:t>
      </w:r>
    </w:p>
    <w:p w:rsidR="00382E0E" w:rsidRDefault="00F56FCE" w:rsidP="00F56FCE">
      <w:pPr>
        <w:pStyle w:val="ListParagraph"/>
        <w:numPr>
          <w:ilvl w:val="0"/>
          <w:numId w:val="3"/>
        </w:numPr>
      </w:pPr>
      <w:r>
        <w:t>Males enjoy strategy in games</w:t>
      </w:r>
    </w:p>
    <w:p w:rsidR="00F56FCE" w:rsidRDefault="00F56FCE" w:rsidP="00F56FCE">
      <w:pPr>
        <w:pStyle w:val="ListParagraph"/>
        <w:numPr>
          <w:ilvl w:val="0"/>
          <w:numId w:val="3"/>
        </w:numPr>
      </w:pPr>
      <w:r>
        <w:t>Conflict and co-operation</w:t>
      </w:r>
    </w:p>
    <w:p w:rsidR="00F56FCE" w:rsidRDefault="00F56FCE" w:rsidP="00F56FCE">
      <w:pPr>
        <w:pStyle w:val="ListParagraph"/>
        <w:numPr>
          <w:ilvl w:val="0"/>
          <w:numId w:val="3"/>
        </w:numPr>
      </w:pPr>
      <w:r>
        <w:t>Social manipulation</w:t>
      </w:r>
    </w:p>
    <w:p w:rsidR="00F56FCE" w:rsidRDefault="00F56FCE" w:rsidP="00F56FCE">
      <w:pPr>
        <w:pStyle w:val="ListParagraph"/>
      </w:pPr>
      <w:r>
        <w:rPr>
          <w:noProof/>
          <w:lang w:eastAsia="en-GB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219710</wp:posOffset>
            </wp:positionV>
            <wp:extent cx="5731510" cy="2871352"/>
            <wp:effectExtent l="0" t="0" r="2540" b="5715"/>
            <wp:wrapSquare wrapText="bothSides"/>
            <wp:docPr id="3" name="Picture 3" descr="http://quanticfoundry.com/wp-content/uploads/2017/04/bg-primary-men-vs-women-1024x5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quanticfoundry.com/wp-content/uploads/2017/04/bg-primary-men-vs-women-1024x51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713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56FCE" w:rsidRDefault="00F56FCE" w:rsidP="00F56FCE">
      <w:pPr>
        <w:pStyle w:val="ListParagraph"/>
        <w:numPr>
          <w:ilvl w:val="0"/>
          <w:numId w:val="3"/>
        </w:numPr>
      </w:pPr>
      <w:r>
        <w:t>Accessibility is important to both genders</w:t>
      </w:r>
    </w:p>
    <w:p w:rsidR="00F56FCE" w:rsidRDefault="00F56FCE" w:rsidP="00F56FCE">
      <w:pPr>
        <w:pStyle w:val="ListParagraph"/>
        <w:numPr>
          <w:ilvl w:val="0"/>
          <w:numId w:val="3"/>
        </w:numPr>
      </w:pPr>
      <w:r>
        <w:t xml:space="preserve">Since females prefer cooperation and males prefer conflict, we want to create opportunities for both types of play to arise. In a voting game people may team up against others, </w:t>
      </w:r>
      <w:proofErr w:type="spellStart"/>
      <w:r>
        <w:t>etc</w:t>
      </w:r>
      <w:proofErr w:type="spellEnd"/>
    </w:p>
    <w:p w:rsidR="00F56FCE" w:rsidRDefault="00F56FCE" w:rsidP="00F56FCE">
      <w:pPr>
        <w:pStyle w:val="ListParagraph"/>
        <w:numPr>
          <w:ilvl w:val="0"/>
          <w:numId w:val="3"/>
        </w:numPr>
      </w:pPr>
      <w:r>
        <w:rPr>
          <w:noProof/>
          <w:lang w:eastAsia="en-GB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731510" cy="2871352"/>
            <wp:effectExtent l="0" t="0" r="2540" b="5715"/>
            <wp:wrapSquare wrapText="bothSides"/>
            <wp:docPr id="4" name="Picture 4" descr="http://quanticfoundry.com/wp-content/uploads/2017/04/bg-primary-young-1024x5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quanticfoundry.com/wp-content/uploads/2017/04/bg-primary-young-1024x51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713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Social fun – voting games often involve a lot of discussion</w:t>
      </w:r>
    </w:p>
    <w:p w:rsidR="00F56FCE" w:rsidRDefault="00F56FCE" w:rsidP="00F56FCE">
      <w:pPr>
        <w:pStyle w:val="ListParagraph"/>
        <w:numPr>
          <w:ilvl w:val="0"/>
          <w:numId w:val="3"/>
        </w:numPr>
      </w:pPr>
      <w:r>
        <w:t>Accessibility –  players within this age range prefer games that are easy to learn and easily accessible to newcomers</w:t>
      </w:r>
    </w:p>
    <w:p w:rsidR="00F56FCE" w:rsidRDefault="00F56FCE" w:rsidP="00F56FCE">
      <w:pPr>
        <w:pStyle w:val="ListParagraph"/>
        <w:numPr>
          <w:ilvl w:val="0"/>
          <w:numId w:val="3"/>
        </w:numPr>
      </w:pPr>
      <w:r>
        <w:t xml:space="preserve">Social manipulation – voting games allow for bluffing, persuasion, deception, negotiation, </w:t>
      </w:r>
      <w:proofErr w:type="spellStart"/>
      <w:r>
        <w:t>etc</w:t>
      </w:r>
      <w:proofErr w:type="spellEnd"/>
    </w:p>
    <w:p w:rsidR="00F56FCE" w:rsidRDefault="00780AE1" w:rsidP="00F56FCE">
      <w:pPr>
        <w:pStyle w:val="ListParagraph"/>
        <w:numPr>
          <w:ilvl w:val="0"/>
          <w:numId w:val="3"/>
        </w:numPr>
      </w:pPr>
      <w:r>
        <w:t>Chance and strategy are nearly equal in terms of what players like to see in board games</w:t>
      </w:r>
    </w:p>
    <w:p w:rsidR="00F56FCE" w:rsidRDefault="00F56FCE" w:rsidP="00F56FCE">
      <w:r>
        <w:rPr>
          <w:noProof/>
          <w:lang w:eastAsia="en-GB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409575</wp:posOffset>
            </wp:positionV>
            <wp:extent cx="5731510" cy="3223895"/>
            <wp:effectExtent l="0" t="0" r="2540" b="0"/>
            <wp:wrapSquare wrapText="bothSides"/>
            <wp:docPr id="5" name="Picture 5" descr="http://quanticfoundry.com/wp-content/uploads/2017/01/Board-Game-Motivation-Model-Overview-Chart-1024x57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quanticfoundry.com/wp-content/uploads/2017/01/Board-Game-Motivation-Model-Overview-Chart-1024x576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56FCE" w:rsidRDefault="00F56FCE" w:rsidP="00F56FCE"/>
    <w:p w:rsidR="00F56FCE" w:rsidRDefault="00F56FCE" w:rsidP="00F56FCE"/>
    <w:p w:rsidR="00F56FCE" w:rsidRDefault="00F56FCE" w:rsidP="00F56FCE"/>
    <w:p w:rsidR="00F56FCE" w:rsidRDefault="00F56FCE" w:rsidP="00F56FCE"/>
    <w:p w:rsidR="00F56FCE" w:rsidRDefault="00780AE1" w:rsidP="00F56FCE">
      <w:pPr>
        <w:rPr>
          <w:u w:val="single"/>
        </w:rPr>
      </w:pPr>
      <w:r w:rsidRPr="00780AE1">
        <w:rPr>
          <w:u w:val="single"/>
        </w:rPr>
        <w:lastRenderedPageBreak/>
        <w:t>Psychographics:</w:t>
      </w:r>
    </w:p>
    <w:p w:rsidR="00780AE1" w:rsidRDefault="00780AE1" w:rsidP="00780AE1">
      <w:r>
        <w:t>Name:</w:t>
      </w:r>
      <w:r w:rsidR="00572F9A">
        <w:t xml:space="preserve"> George</w:t>
      </w:r>
    </w:p>
    <w:p w:rsidR="00780AE1" w:rsidRDefault="00780AE1" w:rsidP="00780AE1">
      <w:r>
        <w:t>Gender:</w:t>
      </w:r>
      <w:r w:rsidR="00572F9A">
        <w:t xml:space="preserve"> Male</w:t>
      </w:r>
    </w:p>
    <w:p w:rsidR="00780AE1" w:rsidRDefault="00780AE1" w:rsidP="00780AE1">
      <w:r>
        <w:t>Age:</w:t>
      </w:r>
      <w:r w:rsidR="00572F9A">
        <w:t xml:space="preserve"> 23</w:t>
      </w:r>
    </w:p>
    <w:p w:rsidR="00572F9A" w:rsidRDefault="00572F9A" w:rsidP="00572F9A">
      <w:pPr>
        <w:pStyle w:val="ListParagraph"/>
        <w:numPr>
          <w:ilvl w:val="0"/>
          <w:numId w:val="7"/>
        </w:numPr>
      </w:pPr>
      <w:r>
        <w:t>Lives in Norwich</w:t>
      </w:r>
    </w:p>
    <w:p w:rsidR="00572F9A" w:rsidRDefault="00572F9A" w:rsidP="00572F9A">
      <w:pPr>
        <w:pStyle w:val="ListParagraph"/>
        <w:numPr>
          <w:ilvl w:val="0"/>
          <w:numId w:val="6"/>
        </w:numPr>
      </w:pPr>
      <w:r>
        <w:t>Outgoing</w:t>
      </w:r>
    </w:p>
    <w:p w:rsidR="00572F9A" w:rsidRDefault="00572F9A" w:rsidP="00572F9A">
      <w:pPr>
        <w:pStyle w:val="ListParagraph"/>
        <w:numPr>
          <w:ilvl w:val="0"/>
          <w:numId w:val="6"/>
        </w:numPr>
      </w:pPr>
      <w:r>
        <w:t>Lives with flatmate Ben, who also invites friends over fairly regularly</w:t>
      </w:r>
    </w:p>
    <w:p w:rsidR="00CF5EC1" w:rsidRDefault="00CF5EC1" w:rsidP="00572F9A">
      <w:pPr>
        <w:pStyle w:val="ListParagraph"/>
        <w:numPr>
          <w:ilvl w:val="0"/>
          <w:numId w:val="6"/>
        </w:numPr>
      </w:pPr>
      <w:r>
        <w:t>Has a 9-5 job working in social media marketing</w:t>
      </w:r>
    </w:p>
    <w:p w:rsidR="00780AE1" w:rsidRDefault="00780AE1" w:rsidP="00780AE1">
      <w:r>
        <w:t>Hobbies/interests:</w:t>
      </w:r>
      <w:r w:rsidR="00572F9A">
        <w:t xml:space="preserve"> </w:t>
      </w:r>
    </w:p>
    <w:p w:rsidR="00572F9A" w:rsidRDefault="00572F9A" w:rsidP="00572F9A">
      <w:pPr>
        <w:pStyle w:val="ListParagraph"/>
        <w:numPr>
          <w:ilvl w:val="0"/>
          <w:numId w:val="5"/>
        </w:numPr>
      </w:pPr>
      <w:r>
        <w:t>Meeting up with friends – go to the pub, each other’s houses</w:t>
      </w:r>
    </w:p>
    <w:p w:rsidR="00572F9A" w:rsidRDefault="00572F9A" w:rsidP="00572F9A">
      <w:pPr>
        <w:pStyle w:val="ListParagraph"/>
        <w:numPr>
          <w:ilvl w:val="0"/>
          <w:numId w:val="5"/>
        </w:numPr>
      </w:pPr>
      <w:r>
        <w:t>They have small gatherings at their flat with friends and often play games together – digital (Super Smash Bros) &amp; non digital</w:t>
      </w:r>
      <w:r w:rsidR="00CF5EC1">
        <w:t xml:space="preserve"> (once a week-</w:t>
      </w:r>
      <w:proofErr w:type="spellStart"/>
      <w:r w:rsidR="00CF5EC1">
        <w:t>ish</w:t>
      </w:r>
      <w:proofErr w:type="spellEnd"/>
      <w:r w:rsidR="00CF5EC1">
        <w:t>)</w:t>
      </w:r>
    </w:p>
    <w:p w:rsidR="00572F9A" w:rsidRDefault="00572F9A" w:rsidP="00572F9A">
      <w:pPr>
        <w:pStyle w:val="ListParagraph"/>
        <w:numPr>
          <w:ilvl w:val="0"/>
          <w:numId w:val="5"/>
        </w:numPr>
      </w:pPr>
      <w:r>
        <w:t>The pub they go to has a board game evening, he likes to use this as an opportunity to socialise with new people</w:t>
      </w:r>
    </w:p>
    <w:p w:rsidR="00CF5EC1" w:rsidRDefault="00CF5EC1" w:rsidP="00CF5EC1">
      <w:pPr>
        <w:pStyle w:val="ListParagraph"/>
        <w:numPr>
          <w:ilvl w:val="0"/>
          <w:numId w:val="5"/>
        </w:numPr>
      </w:pPr>
      <w:r>
        <w:t>Uses Twitter, Facebook</w:t>
      </w:r>
      <w:r>
        <w:t>, Snapchat</w:t>
      </w:r>
      <w:r>
        <w:t xml:space="preserve"> and Instagram</w:t>
      </w:r>
    </w:p>
    <w:p w:rsidR="00CF5EC1" w:rsidRDefault="00CF5EC1" w:rsidP="00CF5EC1">
      <w:pPr>
        <w:pStyle w:val="ListParagraph"/>
        <w:numPr>
          <w:ilvl w:val="0"/>
          <w:numId w:val="5"/>
        </w:numPr>
      </w:pPr>
      <w:r>
        <w:t>Likes memes and often sends them in group chats with friends</w:t>
      </w:r>
    </w:p>
    <w:p w:rsidR="003906B4" w:rsidRDefault="003906B4" w:rsidP="00CF5EC1">
      <w:pPr>
        <w:pStyle w:val="ListParagraph"/>
        <w:numPr>
          <w:ilvl w:val="0"/>
          <w:numId w:val="5"/>
        </w:numPr>
      </w:pPr>
      <w:r>
        <w:t>Watches Netflix instead of TV – Stranger Things, Riverdale, The Haunting of Hill House, American Horror Story, Brooklyn Nine-Nine</w:t>
      </w:r>
    </w:p>
    <w:p w:rsidR="003906B4" w:rsidRDefault="003906B4" w:rsidP="003906B4">
      <w:pPr>
        <w:pStyle w:val="ListParagraph"/>
        <w:numPr>
          <w:ilvl w:val="0"/>
          <w:numId w:val="5"/>
        </w:numPr>
      </w:pPr>
      <w:r>
        <w:t>Listens to progressive rock/metal</w:t>
      </w:r>
    </w:p>
    <w:p w:rsidR="003906B4" w:rsidRDefault="003906B4" w:rsidP="003906B4">
      <w:pPr>
        <w:pStyle w:val="ListParagraph"/>
        <w:numPr>
          <w:ilvl w:val="0"/>
          <w:numId w:val="5"/>
        </w:numPr>
      </w:pPr>
      <w:r>
        <w:t>Likes watching sports – meets up with friends to watch together</w:t>
      </w:r>
    </w:p>
    <w:p w:rsidR="00CF5EC1" w:rsidRDefault="00CF5EC1" w:rsidP="00CF5EC1">
      <w:pPr>
        <w:pStyle w:val="ListParagraph"/>
      </w:pPr>
      <w:bookmarkStart w:id="0" w:name="_GoBack"/>
      <w:bookmarkEnd w:id="0"/>
    </w:p>
    <w:p w:rsidR="00780AE1" w:rsidRPr="00780AE1" w:rsidRDefault="00780AE1" w:rsidP="00780AE1"/>
    <w:p w:rsidR="00780AE1" w:rsidRDefault="00780AE1" w:rsidP="00F56FCE"/>
    <w:p w:rsidR="00F56FCE" w:rsidRDefault="00F56FCE" w:rsidP="00F56FCE"/>
    <w:p w:rsidR="00F56FCE" w:rsidRDefault="00F56FCE" w:rsidP="00F56FCE"/>
    <w:sectPr w:rsidR="00F56F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F07327"/>
    <w:multiLevelType w:val="hybridMultilevel"/>
    <w:tmpl w:val="00948A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D44FD5"/>
    <w:multiLevelType w:val="hybridMultilevel"/>
    <w:tmpl w:val="D91478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7D45C1"/>
    <w:multiLevelType w:val="hybridMultilevel"/>
    <w:tmpl w:val="6914A8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630CB2"/>
    <w:multiLevelType w:val="hybridMultilevel"/>
    <w:tmpl w:val="DDCA51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147CCE"/>
    <w:multiLevelType w:val="hybridMultilevel"/>
    <w:tmpl w:val="9BF0B3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302E0B"/>
    <w:multiLevelType w:val="hybridMultilevel"/>
    <w:tmpl w:val="2E4A4B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7329BB"/>
    <w:multiLevelType w:val="hybridMultilevel"/>
    <w:tmpl w:val="2FC04C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6"/>
  </w:num>
  <w:num w:numId="5">
    <w:abstractNumId w:val="4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2E0E"/>
    <w:rsid w:val="00382E0E"/>
    <w:rsid w:val="003906B4"/>
    <w:rsid w:val="00572F9A"/>
    <w:rsid w:val="006573FD"/>
    <w:rsid w:val="00780AE1"/>
    <w:rsid w:val="00AB0F87"/>
    <w:rsid w:val="00CF5EC1"/>
    <w:rsid w:val="00F56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3ED656"/>
  <w15:chartTrackingRefBased/>
  <w15:docId w15:val="{7E9626B6-93B4-4B90-82D5-BBD992B32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6F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1473CC6</Template>
  <TotalTime>107</TotalTime>
  <Pages>3</Pages>
  <Words>243</Words>
  <Characters>1387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Campus Suffolk</Company>
  <LinksUpToDate>false</LinksUpToDate>
  <CharactersWithSpaces>1627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Bethany Cowle</dc:creator>
  <cp:keywords/>
  <dc:description/>
  <cp:lastModifiedBy>Bethany Cowle (s183023)</cp:lastModifiedBy>
  <cp:revision>1</cp:revision>
  <dcterms:created xsi:type="dcterms:W3CDTF">2018-11-06T09:57:00Z</dcterms:created>
  <dcterms:modified xsi:type="dcterms:W3CDTF">2018-11-06T11:44:00Z</dcterms:modified>
</cp:coreProperties>
</file>