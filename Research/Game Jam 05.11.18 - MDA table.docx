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55" w:rsidRPr="00980978" w:rsidRDefault="00020058" w:rsidP="00980978">
      <w:pPr>
        <w:spacing w:line="240" w:lineRule="auto"/>
        <w:jc w:val="center"/>
        <w:rPr>
          <w:sz w:val="28"/>
          <w:u w:val="single"/>
        </w:rPr>
      </w:pPr>
      <w:r w:rsidRPr="00980978">
        <w:rPr>
          <w:sz w:val="28"/>
          <w:u w:val="single"/>
        </w:rPr>
        <w:t>Game Jam – 05/11/18</w:t>
      </w:r>
    </w:p>
    <w:p w:rsidR="00020058" w:rsidRPr="00980978" w:rsidRDefault="00020058" w:rsidP="00980978">
      <w:pPr>
        <w:spacing w:line="240" w:lineRule="auto"/>
        <w:jc w:val="center"/>
        <w:rPr>
          <w:sz w:val="28"/>
          <w:u w:val="single"/>
        </w:rPr>
      </w:pPr>
      <w:r w:rsidRPr="00980978">
        <w:rPr>
          <w:sz w:val="28"/>
          <w:u w:val="single"/>
        </w:rPr>
        <w:t>Mechanics, Dynamics &amp; Aesthetics</w:t>
      </w:r>
      <w:r w:rsidR="005C474D" w:rsidRPr="00980978">
        <w:rPr>
          <w:sz w:val="28"/>
          <w:u w:val="single"/>
        </w:rPr>
        <w:t xml:space="preserve"> f</w:t>
      </w:r>
      <w:r w:rsidRPr="00980978">
        <w:rPr>
          <w:sz w:val="28"/>
          <w:u w:val="single"/>
        </w:rPr>
        <w:t>or Non-Digital Games</w:t>
      </w:r>
    </w:p>
    <w:p w:rsidR="00020058" w:rsidRPr="005C474D" w:rsidRDefault="00020058" w:rsidP="00980978">
      <w:pPr>
        <w:spacing w:line="240" w:lineRule="auto"/>
        <w:jc w:val="center"/>
        <w:rPr>
          <w:b/>
          <w:sz w:val="28"/>
          <w:u w:val="single"/>
        </w:rPr>
      </w:pPr>
      <w:r w:rsidRPr="005C474D">
        <w:rPr>
          <w:b/>
          <w:sz w:val="28"/>
          <w:u w:val="single"/>
        </w:rPr>
        <w:t>QUATRO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3969"/>
        <w:gridCol w:w="3260"/>
      </w:tblGrid>
      <w:tr w:rsidR="00020058" w:rsidTr="00980978">
        <w:tc>
          <w:tcPr>
            <w:tcW w:w="3261" w:type="dxa"/>
          </w:tcPr>
          <w:p w:rsidR="00020058" w:rsidRDefault="00020058" w:rsidP="00980978">
            <w:pPr>
              <w:jc w:val="center"/>
            </w:pPr>
            <w:bookmarkStart w:id="0" w:name="_GoBack"/>
            <w:bookmarkEnd w:id="0"/>
            <w:r>
              <w:t>Mechanics</w:t>
            </w:r>
          </w:p>
        </w:tc>
        <w:tc>
          <w:tcPr>
            <w:tcW w:w="3969" w:type="dxa"/>
          </w:tcPr>
          <w:p w:rsidR="00020058" w:rsidRDefault="00020058" w:rsidP="00980978">
            <w:pPr>
              <w:jc w:val="center"/>
            </w:pPr>
            <w:r>
              <w:t>Dynamics</w:t>
            </w:r>
          </w:p>
        </w:tc>
        <w:tc>
          <w:tcPr>
            <w:tcW w:w="3260" w:type="dxa"/>
          </w:tcPr>
          <w:p w:rsidR="00020058" w:rsidRDefault="00020058" w:rsidP="00980978">
            <w:pPr>
              <w:jc w:val="center"/>
            </w:pPr>
            <w:r>
              <w:t>Aesthetics</w:t>
            </w:r>
          </w:p>
        </w:tc>
      </w:tr>
      <w:tr w:rsidR="00020058" w:rsidTr="00980978">
        <w:tc>
          <w:tcPr>
            <w:tcW w:w="3261" w:type="dxa"/>
          </w:tcPr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Grid - 4x4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Place pieces (skill)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Matching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Sequence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Turn-based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2 player – also worked with 3 players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Opponent chooses piece for your turn (luck)</w:t>
            </w:r>
          </w:p>
        </w:tc>
        <w:tc>
          <w:tcPr>
            <w:tcW w:w="3969" w:type="dxa"/>
          </w:tcPr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Strategy (placing pieces to help your next turn)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Sabotage (giving opponent a piece they don’t want)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1"/>
              </w:numPr>
            </w:pPr>
            <w:r>
              <w:t>Alliances (giving opponent a piece they do want)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1"/>
              </w:numPr>
            </w:pPr>
            <w:r>
              <w:t>Competitive</w:t>
            </w:r>
          </w:p>
        </w:tc>
        <w:tc>
          <w:tcPr>
            <w:tcW w:w="3260" w:type="dxa"/>
          </w:tcPr>
          <w:p w:rsidR="00020058" w:rsidRDefault="00020058" w:rsidP="00980978">
            <w:pPr>
              <w:pStyle w:val="ListParagraph"/>
              <w:numPr>
                <w:ilvl w:val="0"/>
                <w:numId w:val="2"/>
              </w:numPr>
            </w:pPr>
            <w:r>
              <w:t>Concentration (assessing the board for best outcome)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Fiero</w:t>
            </w:r>
            <w:proofErr w:type="spellEnd"/>
            <w:r>
              <w:t xml:space="preserve"> (winning the game)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2"/>
              </w:numPr>
            </w:pPr>
            <w:r>
              <w:t>Schadenfreude (finding a matching line that opponent missed)</w:t>
            </w:r>
          </w:p>
          <w:p w:rsidR="00020058" w:rsidRDefault="00020058" w:rsidP="00980978">
            <w:pPr>
              <w:pStyle w:val="ListParagraph"/>
              <w:numPr>
                <w:ilvl w:val="0"/>
                <w:numId w:val="2"/>
              </w:numPr>
            </w:pPr>
            <w:r>
              <w:t>Frustration (receiving a piece you didn’t want, missing an opportunity to win)</w:t>
            </w:r>
          </w:p>
        </w:tc>
      </w:tr>
    </w:tbl>
    <w:p w:rsidR="00020058" w:rsidRDefault="00020058" w:rsidP="00980978">
      <w:pPr>
        <w:spacing w:line="240" w:lineRule="auto"/>
      </w:pPr>
    </w:p>
    <w:p w:rsidR="00020058" w:rsidRPr="005C474D" w:rsidRDefault="00020058" w:rsidP="00980978">
      <w:pPr>
        <w:spacing w:line="240" w:lineRule="auto"/>
        <w:jc w:val="center"/>
        <w:rPr>
          <w:b/>
          <w:sz w:val="28"/>
          <w:u w:val="single"/>
        </w:rPr>
      </w:pPr>
      <w:r w:rsidRPr="005C474D">
        <w:rPr>
          <w:b/>
          <w:sz w:val="28"/>
          <w:u w:val="single"/>
        </w:rPr>
        <w:t>DIXIT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3969"/>
        <w:gridCol w:w="3260"/>
      </w:tblGrid>
      <w:tr w:rsidR="00020058" w:rsidTr="00980978">
        <w:tc>
          <w:tcPr>
            <w:tcW w:w="3261" w:type="dxa"/>
          </w:tcPr>
          <w:p w:rsidR="00020058" w:rsidRDefault="00020058" w:rsidP="00980978">
            <w:pPr>
              <w:jc w:val="center"/>
            </w:pPr>
            <w:r>
              <w:t>Mechanics</w:t>
            </w:r>
          </w:p>
        </w:tc>
        <w:tc>
          <w:tcPr>
            <w:tcW w:w="3969" w:type="dxa"/>
          </w:tcPr>
          <w:p w:rsidR="00020058" w:rsidRDefault="00020058" w:rsidP="00980978">
            <w:pPr>
              <w:jc w:val="center"/>
            </w:pPr>
            <w:r>
              <w:t>Dynamics</w:t>
            </w:r>
          </w:p>
        </w:tc>
        <w:tc>
          <w:tcPr>
            <w:tcW w:w="3260" w:type="dxa"/>
          </w:tcPr>
          <w:p w:rsidR="00020058" w:rsidRDefault="00020058" w:rsidP="00980978">
            <w:pPr>
              <w:jc w:val="center"/>
            </w:pPr>
            <w:r>
              <w:t>Aesthetics</w:t>
            </w:r>
          </w:p>
        </w:tc>
      </w:tr>
      <w:tr w:rsidR="00020058" w:rsidTr="00980978">
        <w:tc>
          <w:tcPr>
            <w:tcW w:w="3261" w:type="dxa"/>
          </w:tcPr>
          <w:p w:rsidR="00020058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Voting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Hidden information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Turn-based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3 – 6 players</w:t>
            </w:r>
          </w:p>
          <w:p w:rsidR="005C474D" w:rsidRDefault="00FA7B7F" w:rsidP="00980978">
            <w:pPr>
              <w:pStyle w:val="ListParagraph"/>
              <w:numPr>
                <w:ilvl w:val="0"/>
                <w:numId w:val="3"/>
              </w:numPr>
            </w:pPr>
            <w:r>
              <w:t>Draw a card from the deck</w:t>
            </w:r>
            <w:r w:rsidR="005C474D">
              <w:t xml:space="preserve"> 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Scoring</w:t>
            </w:r>
          </w:p>
        </w:tc>
        <w:tc>
          <w:tcPr>
            <w:tcW w:w="3969" w:type="dxa"/>
          </w:tcPr>
          <w:p w:rsidR="00020058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Influence other players (skill of not making it too obvious for everyone to guess if you’re the storyteller)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 xml:space="preserve">Deceiving 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Bluffing (so it’s hard for other players to guess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Appealing to other players humour (social interaction)</w:t>
            </w:r>
          </w:p>
        </w:tc>
        <w:tc>
          <w:tcPr>
            <w:tcW w:w="3260" w:type="dxa"/>
          </w:tcPr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Laughter</w:t>
            </w:r>
            <w:r w:rsidR="00FA7B7F">
              <w:t xml:space="preserve"> (questioning why players chose a certain picture card which may be humorous to the players)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3"/>
              </w:numPr>
            </w:pPr>
            <w:r>
              <w:t>Schadenfreude</w:t>
            </w:r>
            <w:r w:rsidR="00FA7B7F">
              <w:t xml:space="preserve"> (players may get left behind on the track)</w:t>
            </w:r>
          </w:p>
          <w:p w:rsidR="00FA7B7F" w:rsidRDefault="00FA7B7F" w:rsidP="00980978">
            <w:pPr>
              <w:pStyle w:val="ListParagraph"/>
              <w:numPr>
                <w:ilvl w:val="0"/>
                <w:numId w:val="3"/>
              </w:numPr>
            </w:pPr>
            <w:r>
              <w:t>Excitement (points system)</w:t>
            </w:r>
          </w:p>
        </w:tc>
      </w:tr>
    </w:tbl>
    <w:p w:rsidR="00020058" w:rsidRDefault="00020058" w:rsidP="00980978">
      <w:pPr>
        <w:spacing w:line="240" w:lineRule="auto"/>
      </w:pPr>
    </w:p>
    <w:p w:rsidR="00020058" w:rsidRPr="005C474D" w:rsidRDefault="00020058" w:rsidP="00980978">
      <w:pPr>
        <w:spacing w:line="240" w:lineRule="auto"/>
        <w:jc w:val="center"/>
        <w:rPr>
          <w:b/>
          <w:sz w:val="28"/>
          <w:u w:val="single"/>
        </w:rPr>
      </w:pPr>
      <w:r w:rsidRPr="005C474D">
        <w:rPr>
          <w:b/>
          <w:sz w:val="28"/>
          <w:u w:val="single"/>
        </w:rPr>
        <w:t>AZUL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3969"/>
        <w:gridCol w:w="3260"/>
      </w:tblGrid>
      <w:tr w:rsidR="00020058" w:rsidTr="00980978">
        <w:tc>
          <w:tcPr>
            <w:tcW w:w="3261" w:type="dxa"/>
          </w:tcPr>
          <w:p w:rsidR="00020058" w:rsidRDefault="00020058" w:rsidP="00980978">
            <w:pPr>
              <w:jc w:val="center"/>
            </w:pPr>
            <w:r>
              <w:t>Mechanics</w:t>
            </w:r>
          </w:p>
        </w:tc>
        <w:tc>
          <w:tcPr>
            <w:tcW w:w="3969" w:type="dxa"/>
          </w:tcPr>
          <w:p w:rsidR="00020058" w:rsidRDefault="00020058" w:rsidP="00980978">
            <w:pPr>
              <w:jc w:val="center"/>
            </w:pPr>
            <w:r>
              <w:t>Dynamics</w:t>
            </w:r>
          </w:p>
        </w:tc>
        <w:tc>
          <w:tcPr>
            <w:tcW w:w="3260" w:type="dxa"/>
          </w:tcPr>
          <w:p w:rsidR="00020058" w:rsidRDefault="00020058" w:rsidP="00980978">
            <w:pPr>
              <w:jc w:val="center"/>
            </w:pPr>
            <w:r>
              <w:t>Aesthetics</w:t>
            </w:r>
          </w:p>
        </w:tc>
      </w:tr>
      <w:tr w:rsidR="00020058" w:rsidTr="00980978">
        <w:tc>
          <w:tcPr>
            <w:tcW w:w="3261" w:type="dxa"/>
          </w:tcPr>
          <w:p w:rsidR="00020058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Matching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Sorting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Collecting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Resource management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Loss aversion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Turn-based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2+ players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Scoring</w:t>
            </w:r>
          </w:p>
        </w:tc>
        <w:tc>
          <w:tcPr>
            <w:tcW w:w="3969" w:type="dxa"/>
          </w:tcPr>
          <w:p w:rsidR="00020058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Competitive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Sabotage</w:t>
            </w:r>
            <w:r w:rsidR="00980978">
              <w:t xml:space="preserve"> (taking tiles that another player wants)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Strategy</w:t>
            </w:r>
            <w:r w:rsidR="00980978">
              <w:t xml:space="preserve"> (collecting the optimal tiles for the round, that will benefit you in the future)</w:t>
            </w:r>
          </w:p>
          <w:p w:rsidR="005C474D" w:rsidRDefault="005C474D" w:rsidP="00980978"/>
        </w:tc>
        <w:tc>
          <w:tcPr>
            <w:tcW w:w="3260" w:type="dxa"/>
          </w:tcPr>
          <w:p w:rsidR="00020058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Frustration</w:t>
            </w:r>
            <w:r w:rsidR="00FA7B7F">
              <w:t xml:space="preserve"> (not filling up a line at the end of a round)</w:t>
            </w:r>
          </w:p>
          <w:p w:rsidR="005C474D" w:rsidRDefault="005C474D" w:rsidP="00980978">
            <w:pPr>
              <w:pStyle w:val="ListParagraph"/>
              <w:numPr>
                <w:ilvl w:val="0"/>
                <w:numId w:val="4"/>
              </w:numPr>
            </w:pPr>
            <w:r>
              <w:t>Schadenfreude</w:t>
            </w:r>
            <w:r w:rsidR="00FA7B7F">
              <w:t xml:space="preserve"> (taking tiles for yourself that will stitch up the opponent when they have to take what is left at the end)</w:t>
            </w:r>
          </w:p>
          <w:p w:rsidR="00980978" w:rsidRDefault="00980978" w:rsidP="00980978">
            <w:pPr>
              <w:pStyle w:val="ListParagraph"/>
              <w:numPr>
                <w:ilvl w:val="0"/>
                <w:numId w:val="4"/>
              </w:numPr>
            </w:pPr>
            <w:r>
              <w:t>Concentration (choose the right piece/s for the space you have)</w:t>
            </w:r>
          </w:p>
          <w:p w:rsidR="005C474D" w:rsidRDefault="005C474D" w:rsidP="00980978"/>
        </w:tc>
      </w:tr>
    </w:tbl>
    <w:p w:rsidR="00020058" w:rsidRDefault="00020058" w:rsidP="00980978">
      <w:pPr>
        <w:spacing w:line="240" w:lineRule="auto"/>
      </w:pPr>
    </w:p>
    <w:sectPr w:rsidR="0002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7C2"/>
    <w:multiLevelType w:val="hybridMultilevel"/>
    <w:tmpl w:val="6B6C8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0951"/>
    <w:multiLevelType w:val="hybridMultilevel"/>
    <w:tmpl w:val="553AF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3722"/>
    <w:multiLevelType w:val="hybridMultilevel"/>
    <w:tmpl w:val="840C2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0C98"/>
    <w:multiLevelType w:val="hybridMultilevel"/>
    <w:tmpl w:val="A0C2E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58"/>
    <w:rsid w:val="00020058"/>
    <w:rsid w:val="005C474D"/>
    <w:rsid w:val="007D2D5C"/>
    <w:rsid w:val="00980978"/>
    <w:rsid w:val="00BD6691"/>
    <w:rsid w:val="00F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8BAB"/>
  <w15:chartTrackingRefBased/>
  <w15:docId w15:val="{B7C727CF-76E9-4A81-9832-0206B754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896182F</Template>
  <TotalTime>41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Baker (s183609)</dc:creator>
  <cp:keywords/>
  <dc:description/>
  <cp:lastModifiedBy>Alice Baker (s183609)</cp:lastModifiedBy>
  <cp:revision>1</cp:revision>
  <dcterms:created xsi:type="dcterms:W3CDTF">2018-11-06T10:38:00Z</dcterms:created>
  <dcterms:modified xsi:type="dcterms:W3CDTF">2018-11-06T11:19:00Z</dcterms:modified>
</cp:coreProperties>
</file>